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36"/>
        <w:gridCol w:w="331"/>
        <w:gridCol w:w="113"/>
        <w:gridCol w:w="4140"/>
        <w:gridCol w:w="1559"/>
      </w:tblGrid>
      <w:tr w:rsidR="001A75CE" w14:paraId="3A966306" w14:textId="77777777" w:rsidTr="002E5181">
        <w:trPr>
          <w:trHeight w:val="1704"/>
        </w:trPr>
        <w:tc>
          <w:tcPr>
            <w:tcW w:w="3402" w:type="dxa"/>
            <w:vMerge w:val="restart"/>
            <w:shd w:val="clear" w:color="auto" w:fill="E9E9EB"/>
            <w:tcMar>
              <w:left w:w="0" w:type="dxa"/>
              <w:right w:w="0" w:type="dxa"/>
            </w:tcMar>
          </w:tcPr>
          <w:p w14:paraId="0679B461" w14:textId="77777777" w:rsidR="00E22FA5" w:rsidRPr="009D20F3" w:rsidRDefault="00000000" w:rsidP="00E22FA5">
            <w:pPr>
              <w:spacing w:after="240"/>
              <w:rPr>
                <w:rFonts w:cstheme="minorHAnsi"/>
                <w:lang w:val="en-US"/>
              </w:rPr>
            </w:pPr>
            <w:r w:rsidRPr="009D20F3">
              <w:rPr>
                <w:rFonts w:cstheme="minorHAnsi"/>
                <w:noProof/>
                <w:sz w:val="10"/>
                <w:szCs w:val="10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50876225" wp14:editId="74CCF77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31115</wp:posOffset>
                  </wp:positionV>
                  <wp:extent cx="2160270" cy="2037715"/>
                  <wp:effectExtent l="0" t="0" r="0" b="63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79" w:type="dxa"/>
            <w:gridSpan w:val="5"/>
          </w:tcPr>
          <w:p w14:paraId="060991E2" w14:textId="77777777" w:rsidR="00E22FA5" w:rsidRDefault="00E22FA5" w:rsidP="001B14CC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382E37C2" w14:textId="77777777" w:rsidR="00E22FA5" w:rsidRDefault="00E22FA5" w:rsidP="001B14CC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601DF134" w14:textId="77777777" w:rsidR="00E22FA5" w:rsidRDefault="00E22FA5" w:rsidP="001B14CC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77BB4F06" w14:textId="77777777" w:rsidR="00E22FA5" w:rsidRDefault="00E22FA5" w:rsidP="001B14CC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67D39209" w14:textId="77777777" w:rsidR="00DC2359" w:rsidRPr="00DC2359" w:rsidRDefault="00000000" w:rsidP="00DC235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b/>
                <w:bCs/>
                <w:color w:val="404040" w:themeColor="text1" w:themeTint="BF"/>
                <w:sz w:val="26"/>
                <w:szCs w:val="26"/>
              </w:rPr>
              <w:t>КОНТАКТНЫЕ ДАННЫЕ</w:t>
            </w:r>
          </w:p>
        </w:tc>
      </w:tr>
      <w:tr w:rsidR="001A75CE" w14:paraId="6C1A9FCA" w14:textId="77777777" w:rsidTr="00310568">
        <w:trPr>
          <w:trHeight w:val="257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3661AB68" w14:textId="77777777" w:rsidR="00310568" w:rsidRPr="00D86DCF" w:rsidRDefault="00310568" w:rsidP="00B838BC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14:paraId="5BF98088" w14:textId="77777777" w:rsidR="00310568" w:rsidRPr="00E22FA5" w:rsidRDefault="00310568" w:rsidP="00E22FA5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shd w:val="clear" w:color="auto" w:fill="7F7F7F" w:themeFill="text1" w:themeFillTint="80"/>
          </w:tcPr>
          <w:p w14:paraId="0DC4D3C0" w14:textId="77777777" w:rsidR="00310568" w:rsidRPr="00E22FA5" w:rsidRDefault="00000000" w:rsidP="00E22FA5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anchor distT="0" distB="0" distL="114300" distR="114300" simplePos="0" relativeHeight="251658240" behindDoc="1" locked="0" layoutInCell="1" allowOverlap="1" wp14:anchorId="763F4C46" wp14:editId="755E1FEC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17145</wp:posOffset>
                  </wp:positionV>
                  <wp:extent cx="153035" cy="153035"/>
                  <wp:effectExtent l="0" t="0" r="0" b="0"/>
                  <wp:wrapTight wrapText="bothSides">
                    <wp:wrapPolygon edited="0">
                      <wp:start x="0" y="0"/>
                      <wp:lineTo x="0" y="8066"/>
                      <wp:lineTo x="5378" y="18822"/>
                      <wp:lineTo x="18822" y="18822"/>
                      <wp:lineTo x="18822" y="13444"/>
                      <wp:lineTo x="10755" y="0"/>
                      <wp:lineTo x="0" y="0"/>
                    </wp:wrapPolygon>
                  </wp:wrapTight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" w:type="dxa"/>
            <w:vMerge w:val="restart"/>
            <w:tcMar>
              <w:left w:w="28" w:type="dxa"/>
              <w:right w:w="28" w:type="dxa"/>
            </w:tcMar>
          </w:tcPr>
          <w:p w14:paraId="52FC2745" w14:textId="77777777" w:rsidR="00310568" w:rsidRPr="00E22FA5" w:rsidRDefault="00310568" w:rsidP="00E22FA5"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shd w:val="clear" w:color="auto" w:fill="7F7F7F" w:themeFill="text1" w:themeFillTint="80"/>
          </w:tcPr>
          <w:p w14:paraId="2E7B5696" w14:textId="77777777" w:rsidR="00310568" w:rsidRPr="002E5181" w:rsidRDefault="00000000" w:rsidP="002E5181">
            <w:pPr>
              <w:spacing w:before="20" w:after="20"/>
              <w:rPr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8 (123) 456-78-90</w:t>
            </w:r>
          </w:p>
        </w:tc>
        <w:tc>
          <w:tcPr>
            <w:tcW w:w="1559" w:type="dxa"/>
            <w:vMerge w:val="restart"/>
            <w:tcBorders>
              <w:left w:val="nil"/>
            </w:tcBorders>
            <w:shd w:val="clear" w:color="auto" w:fill="auto"/>
          </w:tcPr>
          <w:p w14:paraId="4CB58E23" w14:textId="77777777" w:rsidR="00310568" w:rsidRPr="002E5181" w:rsidRDefault="00310568" w:rsidP="00310568">
            <w:pPr>
              <w:spacing w:before="20" w:after="20"/>
              <w:rPr>
                <w:color w:val="FFFFFF" w:themeColor="background1"/>
              </w:rPr>
            </w:pPr>
          </w:p>
        </w:tc>
      </w:tr>
      <w:tr w:rsidR="001A75CE" w14:paraId="7E54821B" w14:textId="77777777" w:rsidTr="00310568">
        <w:trPr>
          <w:trHeight w:val="108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547108BC" w14:textId="77777777" w:rsidR="00310568" w:rsidRPr="00D86DCF" w:rsidRDefault="00310568" w:rsidP="00B838BC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14:paraId="0F68F3FC" w14:textId="77777777" w:rsidR="00310568" w:rsidRPr="00E22FA5" w:rsidRDefault="00310568" w:rsidP="00BB7818">
            <w:pPr>
              <w:rPr>
                <w:rFonts w:cstheme="minorHAnsi"/>
                <w:noProof/>
                <w:sz w:val="12"/>
                <w:szCs w:val="12"/>
              </w:rPr>
            </w:pPr>
          </w:p>
        </w:tc>
        <w:tc>
          <w:tcPr>
            <w:tcW w:w="331" w:type="dxa"/>
          </w:tcPr>
          <w:p w14:paraId="4864BC4D" w14:textId="77777777" w:rsidR="00310568" w:rsidRPr="00E22FA5" w:rsidRDefault="00310568" w:rsidP="00BB7818">
            <w:pPr>
              <w:rPr>
                <w:rFonts w:cstheme="minorHAnsi"/>
                <w:noProof/>
                <w:sz w:val="12"/>
                <w:szCs w:val="12"/>
              </w:rPr>
            </w:pP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14:paraId="5B98A0D3" w14:textId="77777777" w:rsidR="00310568" w:rsidRPr="00E22FA5" w:rsidRDefault="00310568" w:rsidP="00BB7818">
            <w:pPr>
              <w:rPr>
                <w:rFonts w:cstheme="minorHAnsi"/>
                <w:noProof/>
                <w:sz w:val="2"/>
                <w:szCs w:val="2"/>
              </w:rPr>
            </w:pPr>
          </w:p>
        </w:tc>
        <w:tc>
          <w:tcPr>
            <w:tcW w:w="4140" w:type="dxa"/>
          </w:tcPr>
          <w:p w14:paraId="095EAA1A" w14:textId="77777777" w:rsidR="00310568" w:rsidRPr="002E5181" w:rsidRDefault="00310568" w:rsidP="00BB7818">
            <w:pPr>
              <w:rPr>
                <w:rFonts w:cstheme="minorHAnsi"/>
                <w:noProof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0FB06D0F" w14:textId="77777777" w:rsidR="00310568" w:rsidRPr="002E5181" w:rsidRDefault="00310568" w:rsidP="00BB7818">
            <w:pPr>
              <w:rPr>
                <w:rFonts w:cstheme="minorHAnsi"/>
                <w:noProof/>
                <w:color w:val="FFFFFF" w:themeColor="background1"/>
                <w:sz w:val="12"/>
                <w:szCs w:val="12"/>
              </w:rPr>
            </w:pPr>
          </w:p>
        </w:tc>
      </w:tr>
      <w:tr w:rsidR="001A75CE" w14:paraId="18EE90D4" w14:textId="77777777" w:rsidTr="00310568">
        <w:trPr>
          <w:trHeight w:val="221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0B1045B7" w14:textId="77777777" w:rsidR="00310568" w:rsidRPr="00D86DCF" w:rsidRDefault="00310568" w:rsidP="00E22FA5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14:paraId="0A4F335C" w14:textId="77777777" w:rsidR="00310568" w:rsidRPr="00E22FA5" w:rsidRDefault="00310568" w:rsidP="00E22FA5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331" w:type="dxa"/>
            <w:shd w:val="clear" w:color="auto" w:fill="7F7F7F" w:themeFill="text1" w:themeFillTint="80"/>
          </w:tcPr>
          <w:p w14:paraId="1B71F48A" w14:textId="77777777" w:rsidR="00310568" w:rsidRPr="00E22FA5" w:rsidRDefault="00000000" w:rsidP="00E22FA5">
            <w:pPr>
              <w:rPr>
                <w:rFonts w:cstheme="minorHAnsi"/>
                <w:sz w:val="2"/>
                <w:szCs w:val="2"/>
              </w:rPr>
            </w:pPr>
            <w:r>
              <w:rPr>
                <w:rFonts w:cstheme="minorHAnsi"/>
                <w:noProof/>
                <w:sz w:val="2"/>
                <w:szCs w:val="2"/>
              </w:rPr>
              <w:drawing>
                <wp:anchor distT="0" distB="0" distL="114300" distR="114300" simplePos="0" relativeHeight="251659264" behindDoc="1" locked="0" layoutInCell="1" allowOverlap="1" wp14:anchorId="36FBA2BC" wp14:editId="6E9EE5D4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11430</wp:posOffset>
                  </wp:positionV>
                  <wp:extent cx="165735" cy="165735"/>
                  <wp:effectExtent l="0" t="0" r="5715" b="5715"/>
                  <wp:wrapTight wrapText="bothSides">
                    <wp:wrapPolygon edited="0">
                      <wp:start x="0" y="0"/>
                      <wp:lineTo x="0" y="19862"/>
                      <wp:lineTo x="19862" y="19862"/>
                      <wp:lineTo x="19862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14:paraId="7DBF1ABC" w14:textId="77777777" w:rsidR="00310568" w:rsidRPr="00E22FA5" w:rsidRDefault="00310568" w:rsidP="00E22FA5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140" w:type="dxa"/>
            <w:shd w:val="clear" w:color="auto" w:fill="7F7F7F" w:themeFill="text1" w:themeFillTint="80"/>
          </w:tcPr>
          <w:p w14:paraId="27719EE0" w14:textId="77777777" w:rsidR="00310568" w:rsidRPr="005818B3" w:rsidRDefault="00000000" w:rsidP="002E5181">
            <w:pPr>
              <w:spacing w:before="20" w:after="20"/>
              <w:rPr>
                <w:rFonts w:cstheme="minorHAnsi"/>
                <w:color w:val="FFFFFF" w:themeColor="background1"/>
                <w:lang w:val="en-US"/>
              </w:rPr>
            </w:pPr>
            <w:r>
              <w:rPr>
                <w:rFonts w:cstheme="minorHAnsi"/>
                <w:color w:val="FFFFFF" w:themeColor="background1"/>
                <w:lang w:val="en-US"/>
              </w:rPr>
              <w:t>email@obrazecv.ru</w:t>
            </w: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4CE8C586" w14:textId="77777777" w:rsidR="00310568" w:rsidRPr="002E5181" w:rsidRDefault="00310568" w:rsidP="00310568">
            <w:pPr>
              <w:spacing w:before="20" w:after="20"/>
              <w:rPr>
                <w:rFonts w:cstheme="minorHAnsi"/>
                <w:color w:val="FFFFFF" w:themeColor="background1"/>
              </w:rPr>
            </w:pPr>
          </w:p>
        </w:tc>
      </w:tr>
      <w:tr w:rsidR="001A75CE" w14:paraId="260C8B56" w14:textId="77777777" w:rsidTr="00310568">
        <w:trPr>
          <w:trHeight w:val="47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1336E51E" w14:textId="77777777" w:rsidR="00310568" w:rsidRPr="00D86DCF" w:rsidRDefault="00310568" w:rsidP="00B838BC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14:paraId="3C006A0B" w14:textId="77777777" w:rsidR="00310568" w:rsidRPr="00E22FA5" w:rsidRDefault="00310568" w:rsidP="00BB7818">
            <w:pPr>
              <w:rPr>
                <w:rFonts w:cstheme="minorHAnsi"/>
                <w:noProof/>
                <w:sz w:val="12"/>
                <w:szCs w:val="12"/>
              </w:rPr>
            </w:pPr>
          </w:p>
        </w:tc>
        <w:tc>
          <w:tcPr>
            <w:tcW w:w="331" w:type="dxa"/>
          </w:tcPr>
          <w:p w14:paraId="76F10009" w14:textId="77777777" w:rsidR="00310568" w:rsidRPr="00E22FA5" w:rsidRDefault="00310568" w:rsidP="00BB7818">
            <w:pPr>
              <w:rPr>
                <w:rFonts w:cstheme="minorHAnsi"/>
                <w:noProof/>
                <w:sz w:val="12"/>
                <w:szCs w:val="12"/>
              </w:rPr>
            </w:pP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14:paraId="169B4385" w14:textId="77777777" w:rsidR="00310568" w:rsidRPr="00E22FA5" w:rsidRDefault="00310568" w:rsidP="00BB7818">
            <w:pPr>
              <w:rPr>
                <w:rFonts w:cstheme="minorHAnsi"/>
                <w:noProof/>
                <w:sz w:val="2"/>
                <w:szCs w:val="2"/>
              </w:rPr>
            </w:pPr>
          </w:p>
        </w:tc>
        <w:tc>
          <w:tcPr>
            <w:tcW w:w="4140" w:type="dxa"/>
          </w:tcPr>
          <w:p w14:paraId="5D7A0EAB" w14:textId="77777777" w:rsidR="00310568" w:rsidRPr="002E5181" w:rsidRDefault="00310568" w:rsidP="00BB7818">
            <w:pPr>
              <w:rPr>
                <w:rFonts w:cstheme="minorHAnsi"/>
                <w:noProof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2E91AFA8" w14:textId="77777777" w:rsidR="00310568" w:rsidRPr="002E5181" w:rsidRDefault="00310568" w:rsidP="00BB7818">
            <w:pPr>
              <w:rPr>
                <w:rFonts w:cstheme="minorHAnsi"/>
                <w:noProof/>
                <w:color w:val="FFFFFF" w:themeColor="background1"/>
                <w:sz w:val="12"/>
                <w:szCs w:val="12"/>
              </w:rPr>
            </w:pPr>
          </w:p>
        </w:tc>
      </w:tr>
      <w:tr w:rsidR="001A75CE" w14:paraId="2113929E" w14:textId="77777777" w:rsidTr="00310568">
        <w:trPr>
          <w:trHeight w:val="211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4A4A2AC6" w14:textId="77777777" w:rsidR="00310568" w:rsidRPr="00D86DCF" w:rsidRDefault="00310568" w:rsidP="00B838BC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14:paraId="1A57C12D" w14:textId="77777777" w:rsidR="00310568" w:rsidRPr="00E22FA5" w:rsidRDefault="00310568" w:rsidP="00E22FA5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331" w:type="dxa"/>
            <w:shd w:val="clear" w:color="auto" w:fill="7F7F7F" w:themeFill="text1" w:themeFillTint="80"/>
          </w:tcPr>
          <w:p w14:paraId="339AAD9F" w14:textId="77777777" w:rsidR="00310568" w:rsidRPr="00E22FA5" w:rsidRDefault="00000000" w:rsidP="00E22FA5">
            <w:pPr>
              <w:rPr>
                <w:rFonts w:cstheme="minorHAnsi"/>
                <w:sz w:val="2"/>
                <w:szCs w:val="2"/>
              </w:rPr>
            </w:pPr>
            <w:r>
              <w:rPr>
                <w:rFonts w:cstheme="minorHAnsi"/>
                <w:noProof/>
                <w:sz w:val="2"/>
                <w:szCs w:val="2"/>
              </w:rPr>
              <w:drawing>
                <wp:anchor distT="0" distB="0" distL="114300" distR="114300" simplePos="0" relativeHeight="251660288" behindDoc="1" locked="0" layoutInCell="1" allowOverlap="1" wp14:anchorId="60E3E68E" wp14:editId="2210CF32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13970</wp:posOffset>
                  </wp:positionV>
                  <wp:extent cx="160020" cy="160020"/>
                  <wp:effectExtent l="0" t="0" r="0" b="0"/>
                  <wp:wrapTight wrapText="bothSides">
                    <wp:wrapPolygon edited="0">
                      <wp:start x="2571" y="0"/>
                      <wp:lineTo x="0" y="5143"/>
                      <wp:lineTo x="2571" y="18000"/>
                      <wp:lineTo x="15429" y="18000"/>
                      <wp:lineTo x="18000" y="5143"/>
                      <wp:lineTo x="15429" y="0"/>
                      <wp:lineTo x="2571" y="0"/>
                    </wp:wrapPolygon>
                  </wp:wrapTight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14:paraId="5003712C" w14:textId="77777777" w:rsidR="00310568" w:rsidRPr="00E22FA5" w:rsidRDefault="00310568" w:rsidP="00E22FA5"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shd w:val="clear" w:color="auto" w:fill="7F7F7F" w:themeFill="text1" w:themeFillTint="80"/>
          </w:tcPr>
          <w:p w14:paraId="2F19789B" w14:textId="77777777" w:rsidR="00310568" w:rsidRPr="002E5181" w:rsidRDefault="00000000" w:rsidP="002E5181">
            <w:pPr>
              <w:spacing w:before="20" w:after="20"/>
              <w:rPr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г. Город проживания</w:t>
            </w: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7F34A10E" w14:textId="77777777" w:rsidR="00310568" w:rsidRPr="002E5181" w:rsidRDefault="00310568" w:rsidP="00310568">
            <w:pPr>
              <w:spacing w:before="20" w:after="20"/>
              <w:rPr>
                <w:color w:val="FFFFFF" w:themeColor="background1"/>
              </w:rPr>
            </w:pPr>
          </w:p>
        </w:tc>
      </w:tr>
      <w:tr w:rsidR="001A75CE" w14:paraId="22D92E70" w14:textId="77777777" w:rsidTr="009D20F3">
        <w:trPr>
          <w:trHeight w:val="327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06EC8D0C" w14:textId="77777777" w:rsidR="00310568" w:rsidRPr="00D86DCF" w:rsidRDefault="00310568" w:rsidP="00B838BC">
            <w:pPr>
              <w:spacing w:after="240"/>
              <w:rPr>
                <w:rFonts w:cstheme="minorHAnsi"/>
              </w:rPr>
            </w:pPr>
          </w:p>
        </w:tc>
        <w:tc>
          <w:tcPr>
            <w:tcW w:w="4820" w:type="dxa"/>
            <w:gridSpan w:val="4"/>
          </w:tcPr>
          <w:p w14:paraId="3BEBAA13" w14:textId="77777777" w:rsidR="00310568" w:rsidRPr="009D20F3" w:rsidRDefault="00310568" w:rsidP="00BB7818">
            <w:pPr>
              <w:rPr>
                <w:rFonts w:cstheme="minorHAnsi"/>
                <w:noProof/>
                <w:sz w:val="4"/>
                <w:szCs w:val="4"/>
              </w:rPr>
            </w:pP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5AE874E4" w14:textId="77777777" w:rsidR="00310568" w:rsidRPr="00244CE5" w:rsidRDefault="00310568" w:rsidP="00BB7818">
            <w:pPr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1A75CE" w14:paraId="3315BE8E" w14:textId="77777777" w:rsidTr="002E5181">
        <w:trPr>
          <w:trHeight w:val="953"/>
        </w:trPr>
        <w:tc>
          <w:tcPr>
            <w:tcW w:w="9781" w:type="dxa"/>
            <w:gridSpan w:val="6"/>
            <w:shd w:val="clear" w:color="auto" w:fill="77B7A9"/>
            <w:tcMar>
              <w:left w:w="227" w:type="dxa"/>
              <w:right w:w="0" w:type="dxa"/>
            </w:tcMar>
          </w:tcPr>
          <w:p w14:paraId="00D74FD7" w14:textId="77777777" w:rsidR="00D4798C" w:rsidRPr="00D4798C" w:rsidRDefault="00000000" w:rsidP="00D4798C">
            <w:pPr>
              <w:spacing w:before="120"/>
              <w:rPr>
                <w:rFonts w:cstheme="minorHAnsi"/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40"/>
                <w:szCs w:val="40"/>
              </w:rPr>
              <w:t>Фамилия Имя Отчество</w:t>
            </w:r>
          </w:p>
          <w:p w14:paraId="5F1E93B7" w14:textId="77777777" w:rsidR="00BB7818" w:rsidRPr="00F87788" w:rsidRDefault="00000000" w:rsidP="00F87788">
            <w:pPr>
              <w:spacing w:before="40" w:after="12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Резюме на должность – введите должность</w:t>
            </w:r>
          </w:p>
        </w:tc>
      </w:tr>
      <w:tr w:rsidR="001A75CE" w14:paraId="311771E3" w14:textId="77777777" w:rsidTr="002E5181">
        <w:trPr>
          <w:trHeight w:val="144"/>
        </w:trPr>
        <w:tc>
          <w:tcPr>
            <w:tcW w:w="3402" w:type="dxa"/>
            <w:shd w:val="clear" w:color="auto" w:fill="E9E9EB"/>
            <w:tcMar>
              <w:left w:w="170" w:type="dxa"/>
              <w:right w:w="0" w:type="dxa"/>
            </w:tcMar>
          </w:tcPr>
          <w:p w14:paraId="643C222E" w14:textId="77777777" w:rsidR="001B14CC" w:rsidRPr="00CC0534" w:rsidRDefault="00000000" w:rsidP="00F87788">
            <w:pPr>
              <w:spacing w:before="240" w:after="120"/>
              <w:rPr>
                <w:rFonts w:cstheme="minorHAnsi"/>
                <w:sz w:val="26"/>
                <w:szCs w:val="26"/>
              </w:rPr>
            </w:pPr>
            <w:r w:rsidRPr="00CC0534">
              <w:rPr>
                <w:rFonts w:cstheme="minorHAnsi"/>
                <w:b/>
                <w:bCs/>
                <w:color w:val="404040" w:themeColor="text1" w:themeTint="BF"/>
                <w:sz w:val="26"/>
                <w:szCs w:val="26"/>
              </w:rPr>
              <w:t>ОСНОВНАЯ ИНФОРМАЦИЯ</w:t>
            </w:r>
          </w:p>
        </w:tc>
        <w:tc>
          <w:tcPr>
            <w:tcW w:w="6379" w:type="dxa"/>
            <w:gridSpan w:val="5"/>
            <w:vMerge w:val="restart"/>
          </w:tcPr>
          <w:tbl>
            <w:tblPr>
              <w:tblStyle w:val="a3"/>
              <w:tblW w:w="6197" w:type="dxa"/>
              <w:tblInd w:w="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7"/>
            </w:tblGrid>
            <w:tr w:rsidR="001A75CE" w14:paraId="563D061C" w14:textId="77777777" w:rsidTr="001B14CC">
              <w:trPr>
                <w:trHeight w:val="466"/>
              </w:trPr>
              <w:tc>
                <w:tcPr>
                  <w:tcW w:w="6197" w:type="dxa"/>
                  <w:tcBorders>
                    <w:bottom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71F81B52" w14:textId="77777777" w:rsidR="001B14CC" w:rsidRPr="00CC0534" w:rsidRDefault="00000000" w:rsidP="00B45CFE">
                  <w:pPr>
                    <w:spacing w:before="240" w:after="120"/>
                    <w:rPr>
                      <w:sz w:val="26"/>
                      <w:szCs w:val="26"/>
                    </w:rPr>
                  </w:pPr>
                  <w:r w:rsidRPr="00CC0534">
                    <w:rPr>
                      <w:rFonts w:cstheme="minorHAnsi"/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t>ЛИЧНАЯ ИНФОРМАЦИЯ</w:t>
                  </w:r>
                </w:p>
              </w:tc>
            </w:tr>
            <w:tr w:rsidR="001A75CE" w14:paraId="46A6552E" w14:textId="77777777" w:rsidTr="001B14CC">
              <w:trPr>
                <w:trHeight w:val="1844"/>
              </w:trPr>
              <w:tc>
                <w:tcPr>
                  <w:tcW w:w="6197" w:type="dxa"/>
                  <w:tcBorders>
                    <w:top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7E203A9B" w14:textId="77777777" w:rsidR="001B14CC" w:rsidRPr="00244CE5" w:rsidRDefault="00000000" w:rsidP="001E0F9A">
                  <w:pPr>
                    <w:spacing w:before="120" w:line="276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Гражданство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Российская Федерация</w:t>
                  </w:r>
                </w:p>
                <w:p w14:paraId="357555BA" w14:textId="77777777" w:rsidR="001B14CC" w:rsidRPr="00244CE5" w:rsidRDefault="00000000" w:rsidP="008E6E1B">
                  <w:pPr>
                    <w:spacing w:line="276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Образование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Высшее (бакалавр)</w:t>
                  </w:r>
                </w:p>
                <w:p w14:paraId="71669F80" w14:textId="77777777" w:rsidR="001B14CC" w:rsidRPr="00244CE5" w:rsidRDefault="00000000" w:rsidP="008E6E1B">
                  <w:pPr>
                    <w:spacing w:line="276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рождения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01.01.2001 г.</w:t>
                  </w:r>
                </w:p>
                <w:p w14:paraId="0901F707" w14:textId="77777777" w:rsidR="001B14CC" w:rsidRPr="00244CE5" w:rsidRDefault="00000000" w:rsidP="008E6E1B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956045">
                    <w:rPr>
                      <w:sz w:val="24"/>
                      <w:szCs w:val="24"/>
                    </w:rPr>
                    <w:t>Женский</w:t>
                  </w:r>
                </w:p>
                <w:p w14:paraId="2B6E6F08" w14:textId="77777777" w:rsidR="001B14CC" w:rsidRPr="005F34E9" w:rsidRDefault="00000000" w:rsidP="005F34E9">
                  <w:pPr>
                    <w:spacing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Семейное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положение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956045">
                    <w:rPr>
                      <w:sz w:val="24"/>
                      <w:szCs w:val="24"/>
                    </w:rPr>
                    <w:t>Замужем</w:t>
                  </w:r>
                  <w:r w:rsidR="005F34E9">
                    <w:rPr>
                      <w:sz w:val="24"/>
                      <w:szCs w:val="24"/>
                    </w:rPr>
                    <w:t xml:space="preserve"> (есть дети)</w:t>
                  </w:r>
                </w:p>
              </w:tc>
            </w:tr>
            <w:tr w:rsidR="001A75CE" w14:paraId="10DE6A42" w14:textId="77777777" w:rsidTr="001B14CC">
              <w:trPr>
                <w:trHeight w:val="426"/>
              </w:trPr>
              <w:tc>
                <w:tcPr>
                  <w:tcW w:w="6197" w:type="dxa"/>
                  <w:tcBorders>
                    <w:bottom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761EA64A" w14:textId="77777777" w:rsidR="001B14CC" w:rsidRPr="00CC0534" w:rsidRDefault="00000000" w:rsidP="00B45CFE">
                  <w:pPr>
                    <w:spacing w:before="100" w:after="120"/>
                    <w:rPr>
                      <w:rFonts w:cstheme="minorHAnsi"/>
                      <w:b/>
                      <w:bCs/>
                      <w:color w:val="016666"/>
                      <w:sz w:val="26"/>
                      <w:szCs w:val="26"/>
                    </w:rPr>
                  </w:pPr>
                  <w:r w:rsidRPr="00CC0534">
                    <w:rPr>
                      <w:rFonts w:cstheme="minorHAnsi"/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t>ОПЫТ РАБОТЫ</w:t>
                  </w:r>
                </w:p>
              </w:tc>
            </w:tr>
            <w:tr w:rsidR="001A75CE" w14:paraId="1BFFBAEB" w14:textId="77777777" w:rsidTr="001B14CC">
              <w:trPr>
                <w:trHeight w:val="391"/>
              </w:trPr>
              <w:tc>
                <w:tcPr>
                  <w:tcW w:w="6197" w:type="dxa"/>
                  <w:tcBorders>
                    <w:top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3F9F25BE" w14:textId="77777777" w:rsidR="001B14CC" w:rsidRPr="00891BB8" w:rsidRDefault="00000000" w:rsidP="00B45CFE">
                  <w:pPr>
                    <w:spacing w:before="200" w:after="80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1312" behindDoc="1" locked="0" layoutInCell="1" allowOverlap="1" wp14:anchorId="79E9836F" wp14:editId="0E64241A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172085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Рисунок 9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F34E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ООО «Название организации»</w:t>
                  </w:r>
                </w:p>
                <w:p w14:paraId="5777B39A" w14:textId="77777777" w:rsidR="001B14CC" w:rsidRPr="00244CE5" w:rsidRDefault="00000000" w:rsidP="001A0013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Период</w:t>
                  </w:r>
                  <w:r w:rsidRPr="00244CE5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работы</w:t>
                  </w:r>
                  <w:r w:rsidRPr="00244CE5">
                    <w:rPr>
                      <w:color w:val="595959" w:themeColor="text1" w:themeTint="A6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с 20 января 2020 по настоящее время</w:t>
                  </w:r>
                </w:p>
                <w:p w14:paraId="26320306" w14:textId="77777777" w:rsidR="001B14CC" w:rsidRPr="00244CE5" w:rsidRDefault="00000000" w:rsidP="00ED5A51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Должность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Управляющий</w:t>
                  </w:r>
                </w:p>
                <w:p w14:paraId="67AABC1E" w14:textId="77777777" w:rsidR="001B14CC" w:rsidRPr="005F34E9" w:rsidRDefault="00000000" w:rsidP="005F34E9">
                  <w:pPr>
                    <w:spacing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Обязанности</w:t>
                  </w:r>
                  <w:r w:rsidR="005F34E9">
                    <w:rPr>
                      <w:b/>
                      <w:bCs/>
                      <w:sz w:val="24"/>
                      <w:szCs w:val="24"/>
                    </w:rPr>
                    <w:t xml:space="preserve"> и достижения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Введите список обязанностей и достижений</w:t>
                  </w:r>
                </w:p>
              </w:tc>
            </w:tr>
            <w:tr w:rsidR="001A75CE" w14:paraId="2999DDE8" w14:textId="77777777" w:rsidTr="001B14CC">
              <w:trPr>
                <w:trHeight w:val="495"/>
              </w:trPr>
              <w:tc>
                <w:tcPr>
                  <w:tcW w:w="6197" w:type="dxa"/>
                  <w:tcBorders>
                    <w:bottom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3CB2920D" w14:textId="77777777" w:rsidR="001B14CC" w:rsidRPr="00CC0534" w:rsidRDefault="00000000" w:rsidP="00B45CFE">
                  <w:pPr>
                    <w:spacing w:before="100" w:after="120"/>
                    <w:rPr>
                      <w:rFonts w:cstheme="minorHAnsi"/>
                      <w:b/>
                      <w:bCs/>
                      <w:color w:val="016666"/>
                      <w:sz w:val="26"/>
                      <w:szCs w:val="26"/>
                    </w:rPr>
                  </w:pPr>
                  <w:r w:rsidRPr="00CC0534">
                    <w:rPr>
                      <w:rFonts w:cstheme="minorHAnsi"/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t>ОБРАЗОВАНИЕ</w:t>
                  </w:r>
                </w:p>
              </w:tc>
            </w:tr>
            <w:tr w:rsidR="001A75CE" w14:paraId="10EF8B73" w14:textId="77777777" w:rsidTr="001B14CC">
              <w:trPr>
                <w:trHeight w:val="304"/>
              </w:trPr>
              <w:tc>
                <w:tcPr>
                  <w:tcW w:w="6197" w:type="dxa"/>
                  <w:tcBorders>
                    <w:top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0EE2D750" w14:textId="77777777" w:rsidR="001B14CC" w:rsidRPr="00891BB8" w:rsidRDefault="00000000" w:rsidP="005158DF">
                  <w:pPr>
                    <w:spacing w:before="120" w:after="80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2336" behindDoc="1" locked="0" layoutInCell="1" allowOverlap="1" wp14:anchorId="32C9A6C7" wp14:editId="7D0FF602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127000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Рисунок 9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F34E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Название учебного заведения</w:t>
                  </w:r>
                </w:p>
                <w:p w14:paraId="2F6ADD39" w14:textId="77777777" w:rsidR="001B14CC" w:rsidRPr="00244CE5" w:rsidRDefault="00000000" w:rsidP="00ED5A51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Факультет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Название факультета</w:t>
                  </w:r>
                </w:p>
                <w:p w14:paraId="31B5A049" w14:textId="77777777" w:rsidR="001B14CC" w:rsidRPr="00244CE5" w:rsidRDefault="00000000" w:rsidP="00ED5A51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Специальность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 w:rsidR="005F34E9">
                    <w:rPr>
                      <w:sz w:val="24"/>
                      <w:szCs w:val="24"/>
                    </w:rPr>
                    <w:t>Название специальности</w:t>
                  </w:r>
                </w:p>
                <w:p w14:paraId="1FD2DC6D" w14:textId="77777777" w:rsidR="001B14CC" w:rsidRPr="00244CE5" w:rsidRDefault="00000000" w:rsidP="0025036A">
                  <w:pPr>
                    <w:spacing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2023</w:t>
                  </w:r>
                  <w:r w:rsidRPr="00244CE5">
                    <w:rPr>
                      <w:sz w:val="24"/>
                      <w:szCs w:val="24"/>
                    </w:rPr>
                    <w:t xml:space="preserve"> года</w:t>
                  </w:r>
                </w:p>
                <w:p w14:paraId="775EF525" w14:textId="77777777" w:rsidR="001B14CC" w:rsidRPr="005F34E9" w:rsidRDefault="00000000" w:rsidP="005F34E9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Форма 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Очная</w:t>
                  </w:r>
                </w:p>
              </w:tc>
            </w:tr>
            <w:tr w:rsidR="001A75CE" w14:paraId="40770D0C" w14:textId="77777777" w:rsidTr="001B14CC">
              <w:trPr>
                <w:trHeight w:val="505"/>
              </w:trPr>
              <w:tc>
                <w:tcPr>
                  <w:tcW w:w="6197" w:type="dxa"/>
                  <w:tcBorders>
                    <w:bottom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50C569C2" w14:textId="77777777" w:rsidR="001B14CC" w:rsidRPr="00CC0534" w:rsidRDefault="00000000" w:rsidP="00B45CFE">
                  <w:pPr>
                    <w:spacing w:before="100" w:after="120"/>
                    <w:rPr>
                      <w:rFonts w:cstheme="minorHAnsi"/>
                      <w:b/>
                      <w:bCs/>
                      <w:color w:val="016666"/>
                      <w:sz w:val="26"/>
                      <w:szCs w:val="26"/>
                    </w:rPr>
                  </w:pPr>
                  <w:r w:rsidRPr="00CC0534">
                    <w:rPr>
                      <w:rFonts w:cstheme="minorHAnsi"/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t>КУРСЫ И ТРЕНИНГИ</w:t>
                  </w:r>
                </w:p>
              </w:tc>
            </w:tr>
            <w:tr w:rsidR="001A75CE" w14:paraId="59018018" w14:textId="77777777" w:rsidTr="001B14CC">
              <w:trPr>
                <w:trHeight w:val="295"/>
              </w:trPr>
              <w:tc>
                <w:tcPr>
                  <w:tcW w:w="6197" w:type="dxa"/>
                  <w:tcBorders>
                    <w:top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323C4978" w14:textId="77777777" w:rsidR="001B14CC" w:rsidRPr="00891BB8" w:rsidRDefault="00000000" w:rsidP="005158DF">
                  <w:pPr>
                    <w:spacing w:before="120" w:after="80"/>
                    <w:ind w:right="278"/>
                    <w:rPr>
                      <w:b/>
                      <w:bCs/>
                      <w:noProof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3360" behindDoc="1" locked="0" layoutInCell="1" allowOverlap="1" wp14:anchorId="685DA322" wp14:editId="6B484BA8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126365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11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Рисунок 9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F34E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Название курса или тренинга</w:t>
                  </w:r>
                </w:p>
                <w:p w14:paraId="4DDB5EB4" w14:textId="77777777" w:rsidR="001B14CC" w:rsidRPr="00244CE5" w:rsidRDefault="00000000" w:rsidP="00ED5A51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Учебное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заведение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Название учебного заведения</w:t>
                  </w:r>
                </w:p>
                <w:p w14:paraId="73CCFE9F" w14:textId="77777777" w:rsidR="001B14CC" w:rsidRPr="00244CE5" w:rsidRDefault="00000000" w:rsidP="00ED5A51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2023</w:t>
                  </w:r>
                  <w:r w:rsidRPr="00244CE5">
                    <w:rPr>
                      <w:sz w:val="24"/>
                      <w:szCs w:val="24"/>
                    </w:rPr>
                    <w:t xml:space="preserve"> год</w:t>
                  </w:r>
                </w:p>
                <w:p w14:paraId="1A5114CC" w14:textId="77777777" w:rsidR="001B14CC" w:rsidRDefault="00000000" w:rsidP="005F34E9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Период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6 месяцев</w:t>
                  </w:r>
                </w:p>
                <w:p w14:paraId="3397937A" w14:textId="77777777" w:rsidR="005F34E9" w:rsidRPr="005F34E9" w:rsidRDefault="005F34E9" w:rsidP="005F34E9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</w:p>
              </w:tc>
            </w:tr>
            <w:tr w:rsidR="001A75CE" w14:paraId="5D9B764B" w14:textId="77777777" w:rsidTr="001B14CC">
              <w:trPr>
                <w:trHeight w:val="505"/>
              </w:trPr>
              <w:tc>
                <w:tcPr>
                  <w:tcW w:w="6197" w:type="dxa"/>
                  <w:tcBorders>
                    <w:bottom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299BEB37" w14:textId="77777777" w:rsidR="001B14CC" w:rsidRPr="00CC0534" w:rsidRDefault="00000000" w:rsidP="006E2674">
                  <w:pPr>
                    <w:spacing w:before="100" w:after="120"/>
                    <w:rPr>
                      <w:rFonts w:cstheme="minorHAnsi"/>
                      <w:b/>
                      <w:bCs/>
                      <w:color w:val="016666"/>
                      <w:sz w:val="26"/>
                      <w:szCs w:val="26"/>
                    </w:rPr>
                  </w:pPr>
                  <w:r w:rsidRPr="00CC0534">
                    <w:rPr>
                      <w:rFonts w:cstheme="minorHAnsi"/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lastRenderedPageBreak/>
                    <w:t>ДОПОЛНИТЕЛЬНАЯ ИНФОРМАЦИЯ</w:t>
                  </w:r>
                </w:p>
              </w:tc>
            </w:tr>
            <w:tr w:rsidR="001A75CE" w14:paraId="7EEE002B" w14:textId="77777777" w:rsidTr="001B14CC">
              <w:trPr>
                <w:trHeight w:val="295"/>
              </w:trPr>
              <w:tc>
                <w:tcPr>
                  <w:tcW w:w="6197" w:type="dxa"/>
                  <w:tcBorders>
                    <w:top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301608DE" w14:textId="77777777" w:rsidR="001B14CC" w:rsidRPr="00244CE5" w:rsidRDefault="00000000" w:rsidP="00141538">
                  <w:pPr>
                    <w:spacing w:before="120"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Служба в армии: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 w:rsidR="005F34E9">
                    <w:rPr>
                      <w:sz w:val="24"/>
                      <w:szCs w:val="24"/>
                    </w:rPr>
                    <w:t>Служил.</w:t>
                  </w:r>
                </w:p>
                <w:p w14:paraId="585EFC85" w14:textId="77777777" w:rsidR="001B14CC" w:rsidRPr="00244CE5" w:rsidRDefault="00000000" w:rsidP="00141538">
                  <w:pPr>
                    <w:spacing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Медицинская книжка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="005F34E9">
                    <w:rPr>
                      <w:sz w:val="24"/>
                      <w:szCs w:val="24"/>
                    </w:rPr>
                    <w:t>Есть, действующая.</w:t>
                  </w:r>
                </w:p>
                <w:p w14:paraId="4F0A6C48" w14:textId="77777777" w:rsidR="001B14CC" w:rsidRPr="00244CE5" w:rsidRDefault="00000000" w:rsidP="00141538">
                  <w:pPr>
                    <w:spacing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Наличие водительских прав (категории)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 w:rsidR="005F34E9">
                    <w:rPr>
                      <w:sz w:val="24"/>
                      <w:szCs w:val="24"/>
                    </w:rPr>
                    <w:t>Укажите категорию прав, если есть.</w:t>
                  </w:r>
                </w:p>
                <w:p w14:paraId="5DE8EA8F" w14:textId="77777777" w:rsidR="005F34E9" w:rsidRDefault="00000000" w:rsidP="00141538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Личные качества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Укажите Ваши личные качества</w:t>
                  </w:r>
                </w:p>
                <w:p w14:paraId="4B7B5913" w14:textId="77777777" w:rsidR="001B14CC" w:rsidRPr="00244CE5" w:rsidRDefault="00000000" w:rsidP="005F34E9">
                  <w:pPr>
                    <w:spacing w:after="120" w:line="276" w:lineRule="auto"/>
                    <w:ind w:right="278"/>
                    <w:rPr>
                      <w:noProof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Профессиональные навыки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Укажите Ваши профессиональные навыки.</w:t>
                  </w:r>
                </w:p>
                <w:p w14:paraId="561501AC" w14:textId="77777777" w:rsidR="001B14CC" w:rsidRPr="00244CE5" w:rsidRDefault="00000000" w:rsidP="005F34E9">
                  <w:pPr>
                    <w:spacing w:line="276" w:lineRule="auto"/>
                    <w:ind w:right="280"/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 себе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Расскажите немного о себе. Укажите цель поиска работы.</w:t>
                  </w:r>
                </w:p>
              </w:tc>
            </w:tr>
          </w:tbl>
          <w:p w14:paraId="0B8965EA" w14:textId="77777777" w:rsidR="001B14CC" w:rsidRPr="00244CE5" w:rsidRDefault="001B14CC" w:rsidP="00690432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1A75CE" w14:paraId="4F668A38" w14:textId="77777777" w:rsidTr="002E5181">
        <w:trPr>
          <w:trHeight w:val="432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6B78EDED" w14:textId="77777777" w:rsidR="001B14CC" w:rsidRPr="00244CE5" w:rsidRDefault="00000000" w:rsidP="00DC6A9F">
            <w:pPr>
              <w:spacing w:before="120" w:line="276" w:lineRule="auto"/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244CE5">
              <w:rPr>
                <w:rFonts w:cstheme="minorHAnsi"/>
                <w:b/>
                <w:bCs/>
                <w:sz w:val="24"/>
                <w:szCs w:val="24"/>
              </w:rPr>
              <w:t>Желаемая</w:t>
            </w:r>
            <w:r w:rsidRPr="00244CE5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244CE5">
              <w:rPr>
                <w:rFonts w:cstheme="minorHAnsi"/>
                <w:b/>
                <w:bCs/>
                <w:sz w:val="24"/>
                <w:szCs w:val="24"/>
              </w:rPr>
              <w:t>зарплата</w:t>
            </w:r>
            <w:r w:rsidRPr="00244CE5">
              <w:rPr>
                <w:rFonts w:cstheme="minorHAnsi"/>
                <w:color w:val="808080" w:themeColor="background1" w:themeShade="80"/>
                <w:sz w:val="24"/>
                <w:szCs w:val="24"/>
              </w:rPr>
              <w:t>:</w:t>
            </w:r>
          </w:p>
          <w:p w14:paraId="194C7C7C" w14:textId="77777777" w:rsidR="001B14CC" w:rsidRPr="00244CE5" w:rsidRDefault="00000000" w:rsidP="00DC6A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50 000 рублей</w:t>
            </w:r>
          </w:p>
          <w:p w14:paraId="26505D5E" w14:textId="77777777" w:rsidR="001B14CC" w:rsidRPr="00244CE5" w:rsidRDefault="00000000" w:rsidP="00DC6A9F">
            <w:pPr>
              <w:spacing w:line="276" w:lineRule="auto"/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244CE5">
              <w:rPr>
                <w:rFonts w:cstheme="minorHAnsi"/>
                <w:b/>
                <w:bCs/>
                <w:sz w:val="24"/>
                <w:szCs w:val="24"/>
              </w:rPr>
              <w:t>Занятость</w:t>
            </w:r>
            <w:r w:rsidRPr="00244CE5">
              <w:rPr>
                <w:rFonts w:cstheme="minorHAnsi"/>
                <w:color w:val="808080" w:themeColor="background1" w:themeShade="80"/>
                <w:sz w:val="24"/>
                <w:szCs w:val="24"/>
              </w:rPr>
              <w:t>:</w:t>
            </w:r>
          </w:p>
          <w:p w14:paraId="741A9B17" w14:textId="77777777" w:rsidR="001B14CC" w:rsidRPr="005F34E9" w:rsidRDefault="00000000" w:rsidP="005F34E9">
            <w:pPr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Полная, 2</w:t>
            </w:r>
            <w:r w:rsidR="005F34E9" w:rsidRPr="00FC0C67">
              <w:rPr>
                <w:sz w:val="24"/>
                <w:szCs w:val="24"/>
              </w:rPr>
              <w:t>/2</w:t>
            </w:r>
          </w:p>
        </w:tc>
        <w:tc>
          <w:tcPr>
            <w:tcW w:w="6379" w:type="dxa"/>
            <w:gridSpan w:val="5"/>
            <w:vMerge/>
          </w:tcPr>
          <w:p w14:paraId="3BBCA72F" w14:textId="77777777" w:rsidR="001B14CC" w:rsidRPr="00244CE5" w:rsidRDefault="001B14CC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1A75CE" w14:paraId="1ED30BC3" w14:textId="77777777" w:rsidTr="002E5181">
        <w:trPr>
          <w:trHeight w:val="70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2BD15F83" w14:textId="77777777" w:rsidR="001B14CC" w:rsidRPr="00CC0534" w:rsidRDefault="00000000" w:rsidP="00B45CFE">
            <w:pPr>
              <w:spacing w:before="120" w:after="120"/>
              <w:rPr>
                <w:rFonts w:cstheme="minorHAnsi"/>
                <w:b/>
                <w:bCs/>
                <w:color w:val="016666"/>
                <w:sz w:val="26"/>
                <w:szCs w:val="26"/>
              </w:rPr>
            </w:pPr>
            <w:r w:rsidRPr="00CC0534">
              <w:rPr>
                <w:rFonts w:cstheme="minorHAnsi"/>
                <w:b/>
                <w:bCs/>
                <w:color w:val="404040" w:themeColor="text1" w:themeTint="BF"/>
                <w:sz w:val="26"/>
                <w:szCs w:val="26"/>
              </w:rPr>
              <w:t>ЗНАНИЕ ЯЗЫКОВ</w:t>
            </w:r>
          </w:p>
        </w:tc>
        <w:tc>
          <w:tcPr>
            <w:tcW w:w="6379" w:type="dxa"/>
            <w:gridSpan w:val="5"/>
            <w:vMerge/>
          </w:tcPr>
          <w:p w14:paraId="1A49DDEA" w14:textId="77777777" w:rsidR="001B14CC" w:rsidRPr="00244CE5" w:rsidRDefault="001B14CC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1A75CE" w14:paraId="742E2A5B" w14:textId="77777777" w:rsidTr="002E5181">
        <w:trPr>
          <w:trHeight w:val="432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217702B2" w14:textId="77777777" w:rsidR="001B14CC" w:rsidRPr="005F34E9" w:rsidRDefault="00000000" w:rsidP="005F34E9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Английский (А1-начальный)</w:t>
            </w:r>
          </w:p>
        </w:tc>
        <w:tc>
          <w:tcPr>
            <w:tcW w:w="6379" w:type="dxa"/>
            <w:gridSpan w:val="5"/>
            <w:vMerge/>
          </w:tcPr>
          <w:p w14:paraId="6DAF2BBF" w14:textId="77777777" w:rsidR="001B14CC" w:rsidRPr="00244CE5" w:rsidRDefault="001B14CC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1A75CE" w14:paraId="5A3C1F90" w14:textId="77777777" w:rsidTr="002E5181">
        <w:trPr>
          <w:trHeight w:val="275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2A1BDB86" w14:textId="77777777" w:rsidR="001B14CC" w:rsidRPr="00CC0534" w:rsidRDefault="00000000" w:rsidP="00B45CFE">
            <w:pPr>
              <w:spacing w:before="120" w:after="120" w:line="276" w:lineRule="auto"/>
              <w:rPr>
                <w:sz w:val="26"/>
                <w:szCs w:val="26"/>
              </w:rPr>
            </w:pPr>
            <w:r w:rsidRPr="00CC0534">
              <w:rPr>
                <w:rFonts w:cstheme="minorHAnsi"/>
                <w:b/>
                <w:bCs/>
                <w:color w:val="404040" w:themeColor="text1" w:themeTint="BF"/>
                <w:sz w:val="26"/>
                <w:szCs w:val="26"/>
              </w:rPr>
              <w:t>КОМПЬЮТЕРНЫЕ НАВЫКИ</w:t>
            </w:r>
          </w:p>
        </w:tc>
        <w:tc>
          <w:tcPr>
            <w:tcW w:w="6379" w:type="dxa"/>
            <w:gridSpan w:val="5"/>
            <w:vMerge/>
          </w:tcPr>
          <w:p w14:paraId="09C15DE7" w14:textId="77777777" w:rsidR="001B14CC" w:rsidRPr="00244CE5" w:rsidRDefault="001B14CC" w:rsidP="00DC6A9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75CE" w14:paraId="1E7DC088" w14:textId="77777777" w:rsidTr="002E5181">
        <w:trPr>
          <w:trHeight w:val="243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4F93BD70" w14:textId="77777777" w:rsidR="001B14CC" w:rsidRPr="005F34E9" w:rsidRDefault="00000000" w:rsidP="005F34E9">
            <w:pPr>
              <w:pStyle w:val="a5"/>
              <w:numPr>
                <w:ilvl w:val="0"/>
                <w:numId w:val="1"/>
              </w:numPr>
              <w:spacing w:before="120" w:line="276" w:lineRule="auto"/>
              <w:ind w:left="324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Microsoft Office</w:t>
            </w:r>
          </w:p>
          <w:p w14:paraId="71D761A1" w14:textId="77777777" w:rsidR="005F34E9" w:rsidRDefault="00000000" w:rsidP="005F34E9">
            <w:pPr>
              <w:pStyle w:val="a5"/>
              <w:numPr>
                <w:ilvl w:val="0"/>
                <w:numId w:val="1"/>
              </w:numPr>
              <w:spacing w:before="120" w:line="276" w:lineRule="auto"/>
              <w:ind w:left="324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1C </w:t>
            </w:r>
            <w:r>
              <w:rPr>
                <w:rFonts w:cstheme="minorHAnsi"/>
                <w:sz w:val="24"/>
                <w:szCs w:val="24"/>
              </w:rPr>
              <w:t>предприятие</w:t>
            </w:r>
          </w:p>
          <w:p w14:paraId="6EC94590" w14:textId="77777777" w:rsidR="005F34E9" w:rsidRDefault="00000000" w:rsidP="005F34E9">
            <w:pPr>
              <w:pStyle w:val="a5"/>
              <w:numPr>
                <w:ilvl w:val="0"/>
                <w:numId w:val="1"/>
              </w:numPr>
              <w:spacing w:before="120" w:line="276" w:lineRule="auto"/>
              <w:ind w:left="324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Работа с почтой</w:t>
            </w:r>
          </w:p>
          <w:p w14:paraId="3A7E8AB1" w14:textId="77777777" w:rsidR="005F34E9" w:rsidRPr="005F34E9" w:rsidRDefault="00000000" w:rsidP="005F34E9">
            <w:pPr>
              <w:pStyle w:val="a5"/>
              <w:numPr>
                <w:ilvl w:val="0"/>
                <w:numId w:val="1"/>
              </w:numPr>
              <w:spacing w:before="120" w:line="276" w:lineRule="auto"/>
              <w:ind w:left="324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Adobe Photoshop</w:t>
            </w:r>
          </w:p>
        </w:tc>
        <w:tc>
          <w:tcPr>
            <w:tcW w:w="6379" w:type="dxa"/>
            <w:gridSpan w:val="5"/>
            <w:vMerge/>
          </w:tcPr>
          <w:p w14:paraId="239B7900" w14:textId="77777777" w:rsidR="001B14CC" w:rsidRPr="00244CE5" w:rsidRDefault="001B14CC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1A75CE" w14:paraId="517F6712" w14:textId="77777777" w:rsidTr="002E5181">
        <w:trPr>
          <w:trHeight w:val="275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594FD87A" w14:textId="77777777" w:rsidR="001B14CC" w:rsidRPr="00CC0534" w:rsidRDefault="001B14CC" w:rsidP="00B45CFE">
            <w:pPr>
              <w:spacing w:before="120" w:after="120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6379" w:type="dxa"/>
            <w:gridSpan w:val="5"/>
            <w:vMerge/>
          </w:tcPr>
          <w:p w14:paraId="6730AD90" w14:textId="77777777" w:rsidR="001B14CC" w:rsidRPr="00244CE5" w:rsidRDefault="001B14CC" w:rsidP="00DC6A9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1A75CE" w14:paraId="53628DBD" w14:textId="77777777" w:rsidTr="002E5181">
        <w:trPr>
          <w:trHeight w:val="248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1FA1FDC0" w14:textId="77777777" w:rsidR="001B14CC" w:rsidRPr="00244CE5" w:rsidRDefault="001B14CC" w:rsidP="00DC6A9F">
            <w:pPr>
              <w:spacing w:before="100" w:after="10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379" w:type="dxa"/>
            <w:gridSpan w:val="5"/>
            <w:vMerge/>
          </w:tcPr>
          <w:p w14:paraId="24906AEB" w14:textId="77777777" w:rsidR="001B14CC" w:rsidRPr="00244CE5" w:rsidRDefault="001B14CC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1A75CE" w14:paraId="66DB6CDA" w14:textId="77777777" w:rsidTr="002E5181">
        <w:trPr>
          <w:trHeight w:val="70"/>
        </w:trPr>
        <w:tc>
          <w:tcPr>
            <w:tcW w:w="3402" w:type="dxa"/>
            <w:shd w:val="clear" w:color="auto" w:fill="E9E9EB"/>
          </w:tcPr>
          <w:p w14:paraId="06E479BC" w14:textId="77777777" w:rsidR="001B14CC" w:rsidRPr="00244CE5" w:rsidRDefault="001B14CC" w:rsidP="00916180">
            <w:pPr>
              <w:spacing w:before="100" w:after="1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79" w:type="dxa"/>
            <w:gridSpan w:val="5"/>
            <w:vMerge/>
          </w:tcPr>
          <w:p w14:paraId="061ECE42" w14:textId="77777777" w:rsidR="001B14CC" w:rsidRPr="00244CE5" w:rsidRDefault="001B14CC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1A75CE" w14:paraId="52327D3E" w14:textId="77777777" w:rsidTr="002E5181">
        <w:trPr>
          <w:trHeight w:val="335"/>
        </w:trPr>
        <w:tc>
          <w:tcPr>
            <w:tcW w:w="3402" w:type="dxa"/>
            <w:shd w:val="clear" w:color="auto" w:fill="E9E9EB"/>
          </w:tcPr>
          <w:p w14:paraId="0AEBCDDA" w14:textId="77777777" w:rsidR="001B14CC" w:rsidRPr="00244CE5" w:rsidRDefault="001B14CC" w:rsidP="00DC6A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79" w:type="dxa"/>
            <w:gridSpan w:val="5"/>
            <w:vMerge/>
          </w:tcPr>
          <w:p w14:paraId="1344D1D4" w14:textId="77777777" w:rsidR="001B14CC" w:rsidRPr="00244CE5" w:rsidRDefault="001B14CC" w:rsidP="00DC6A9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5FB9B72" w14:textId="77777777" w:rsidR="009D20F3" w:rsidRPr="00E66F04" w:rsidRDefault="009D20F3" w:rsidP="00F9175D">
      <w:pPr>
        <w:rPr>
          <w:rFonts w:cstheme="minorHAnsi"/>
          <w:lang w:val="en-US"/>
        </w:rPr>
      </w:pPr>
    </w:p>
    <w:sectPr w:rsidR="009D20F3" w:rsidRPr="00E66F04" w:rsidSect="00742D04">
      <w:pgSz w:w="11906" w:h="16838"/>
      <w:pgMar w:top="851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55D4"/>
    <w:multiLevelType w:val="hybridMultilevel"/>
    <w:tmpl w:val="52E6A242"/>
    <w:lvl w:ilvl="0" w:tplc="2F8C5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B2F1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3CDE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4882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2F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8A28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474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86F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8AF8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35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DD"/>
    <w:rsid w:val="00020F89"/>
    <w:rsid w:val="00025D7C"/>
    <w:rsid w:val="0004403E"/>
    <w:rsid w:val="000607D0"/>
    <w:rsid w:val="00065EB1"/>
    <w:rsid w:val="000717A1"/>
    <w:rsid w:val="000B113C"/>
    <w:rsid w:val="000D5C29"/>
    <w:rsid w:val="00141538"/>
    <w:rsid w:val="00170EDD"/>
    <w:rsid w:val="001778A7"/>
    <w:rsid w:val="001A0013"/>
    <w:rsid w:val="001A75CE"/>
    <w:rsid w:val="001B14CC"/>
    <w:rsid w:val="001D2D26"/>
    <w:rsid w:val="001E0F9A"/>
    <w:rsid w:val="00244CE5"/>
    <w:rsid w:val="0025036A"/>
    <w:rsid w:val="002C4EB2"/>
    <w:rsid w:val="002E5181"/>
    <w:rsid w:val="00310568"/>
    <w:rsid w:val="003650E8"/>
    <w:rsid w:val="0038645B"/>
    <w:rsid w:val="003868F9"/>
    <w:rsid w:val="003D37D3"/>
    <w:rsid w:val="003F2E28"/>
    <w:rsid w:val="004970C5"/>
    <w:rsid w:val="004B5C1E"/>
    <w:rsid w:val="005158DF"/>
    <w:rsid w:val="00524C95"/>
    <w:rsid w:val="00534621"/>
    <w:rsid w:val="005655E0"/>
    <w:rsid w:val="005818B3"/>
    <w:rsid w:val="005832D1"/>
    <w:rsid w:val="005A6E91"/>
    <w:rsid w:val="005F34E9"/>
    <w:rsid w:val="0060687D"/>
    <w:rsid w:val="00635A1E"/>
    <w:rsid w:val="00646572"/>
    <w:rsid w:val="00651E10"/>
    <w:rsid w:val="00680878"/>
    <w:rsid w:val="00690432"/>
    <w:rsid w:val="0069500D"/>
    <w:rsid w:val="006E2674"/>
    <w:rsid w:val="00742D04"/>
    <w:rsid w:val="007438BA"/>
    <w:rsid w:val="00762BA3"/>
    <w:rsid w:val="007B1DE4"/>
    <w:rsid w:val="007D012E"/>
    <w:rsid w:val="00891BB8"/>
    <w:rsid w:val="008A5003"/>
    <w:rsid w:val="008E4A34"/>
    <w:rsid w:val="008E6E1B"/>
    <w:rsid w:val="00916180"/>
    <w:rsid w:val="00956045"/>
    <w:rsid w:val="00971F43"/>
    <w:rsid w:val="009C61F7"/>
    <w:rsid w:val="009D20F3"/>
    <w:rsid w:val="009E6238"/>
    <w:rsid w:val="009F3667"/>
    <w:rsid w:val="00A44CCB"/>
    <w:rsid w:val="00A4537C"/>
    <w:rsid w:val="00A85C5F"/>
    <w:rsid w:val="00AB5B37"/>
    <w:rsid w:val="00AE2F75"/>
    <w:rsid w:val="00AE5714"/>
    <w:rsid w:val="00AF27F5"/>
    <w:rsid w:val="00B45CFE"/>
    <w:rsid w:val="00B838BC"/>
    <w:rsid w:val="00BB2D26"/>
    <w:rsid w:val="00BB7818"/>
    <w:rsid w:val="00BF64D5"/>
    <w:rsid w:val="00C271A7"/>
    <w:rsid w:val="00C73B06"/>
    <w:rsid w:val="00C849DE"/>
    <w:rsid w:val="00C9416E"/>
    <w:rsid w:val="00CC0534"/>
    <w:rsid w:val="00CF0949"/>
    <w:rsid w:val="00D27DA3"/>
    <w:rsid w:val="00D4798C"/>
    <w:rsid w:val="00D86DCF"/>
    <w:rsid w:val="00DC2359"/>
    <w:rsid w:val="00DC6A9F"/>
    <w:rsid w:val="00E00C2A"/>
    <w:rsid w:val="00E04017"/>
    <w:rsid w:val="00E22FA5"/>
    <w:rsid w:val="00E66F04"/>
    <w:rsid w:val="00E9204A"/>
    <w:rsid w:val="00ED5A51"/>
    <w:rsid w:val="00EF0972"/>
    <w:rsid w:val="00F56559"/>
    <w:rsid w:val="00F87788"/>
    <w:rsid w:val="00F87FA9"/>
    <w:rsid w:val="00F9175D"/>
    <w:rsid w:val="00FC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2E91"/>
  <w15:chartTrackingRefBased/>
  <w15:docId w15:val="{4FD3899B-0031-4160-BE7A-030B05CD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2F7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E2F7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040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B7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818"/>
  </w:style>
  <w:style w:type="paragraph" w:styleId="a8">
    <w:name w:val="footer"/>
    <w:basedOn w:val="a"/>
    <w:link w:val="a9"/>
    <w:uiPriority w:val="99"/>
    <w:unhideWhenUsed/>
    <w:rsid w:val="00BB7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ming\MyWorks\phishgen\resources\examples\full_resume_patter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full_resume_pattern.dotx</Template>
  <TotalTime>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</dc:creator>
  <cp:lastModifiedBy>Вагин Антон Станиславович</cp:lastModifiedBy>
  <cp:revision>1</cp:revision>
  <dcterms:created xsi:type="dcterms:W3CDTF">2024-11-19T18:58:00Z</dcterms:created>
  <dcterms:modified xsi:type="dcterms:W3CDTF">2024-11-19T18:59:00Z</dcterms:modified>
</cp:coreProperties>
</file>